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E47" w14:textId="77777777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5AD4148" wp14:editId="72AE3A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383F1C87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07"/>
        <w:gridCol w:w="431"/>
        <w:gridCol w:w="626"/>
        <w:gridCol w:w="1561"/>
        <w:gridCol w:w="2617"/>
        <w:gridCol w:w="2364"/>
        <w:gridCol w:w="250"/>
      </w:tblGrid>
      <w:tr w:rsidR="001F67A0" w14:paraId="6E8EBDD9" w14:textId="77777777" w:rsidTr="009254F7">
        <w:trPr>
          <w:trHeight w:val="2259"/>
        </w:trPr>
        <w:tc>
          <w:tcPr>
            <w:tcW w:w="3060" w:type="dxa"/>
            <w:gridSpan w:val="2"/>
            <w:vAlign w:val="center"/>
          </w:tcPr>
          <w:p w14:paraId="5BBD3882" w14:textId="7339DA04" w:rsidR="001F67A0" w:rsidRDefault="004B0FF2" w:rsidP="009254F7">
            <w:pPr>
              <w:pStyle w:val="Initials"/>
            </w:pPr>
            <w:r>
              <w:t>GJ</w:t>
            </w:r>
            <w:r w:rsidR="00E04AE6">
              <w:t xml:space="preserve"> </w:t>
            </w:r>
          </w:p>
        </w:tc>
        <w:tc>
          <w:tcPr>
            <w:tcW w:w="630" w:type="dxa"/>
            <w:vAlign w:val="center"/>
          </w:tcPr>
          <w:p w14:paraId="052DAE58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570" w:type="dxa"/>
            <w:gridSpan w:val="3"/>
            <w:vAlign w:val="center"/>
          </w:tcPr>
          <w:p w14:paraId="448614A6" w14:textId="7B6BD910" w:rsidR="001F67A0" w:rsidRDefault="004B0FF2" w:rsidP="009254F7">
            <w:pPr>
              <w:pStyle w:val="Heading1"/>
            </w:pPr>
            <w:r>
              <w:t>GACHUNGA JOSEPHAT</w:t>
            </w:r>
          </w:p>
          <w:p w14:paraId="66D3045C" w14:textId="0F4E08E1" w:rsidR="001F67A0" w:rsidRPr="003A05FE" w:rsidRDefault="004B0FF2" w:rsidP="009254F7">
            <w:pPr>
              <w:pStyle w:val="Heading2"/>
            </w:pPr>
            <w:r>
              <w:t>STUDENT AT THE KABETE NATIONAL POLYTECHNIC</w:t>
            </w:r>
            <w:r w:rsidR="001F67A0">
              <w:t xml:space="preserve"> | </w:t>
            </w:r>
          </w:p>
        </w:tc>
        <w:tc>
          <w:tcPr>
            <w:tcW w:w="252" w:type="dxa"/>
            <w:vAlign w:val="center"/>
          </w:tcPr>
          <w:p w14:paraId="485B3861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1F67A0" w14:paraId="00288085" w14:textId="77777777" w:rsidTr="001F67A0">
        <w:trPr>
          <w:trHeight w:val="900"/>
        </w:trPr>
        <w:tc>
          <w:tcPr>
            <w:tcW w:w="3060" w:type="dxa"/>
            <w:gridSpan w:val="2"/>
          </w:tcPr>
          <w:p w14:paraId="75161B26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6C1C819B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3E73AC3F" w14:textId="77777777" w:rsidR="001F67A0" w:rsidRDefault="001F67A0" w:rsidP="009254F7">
            <w:pPr>
              <w:pStyle w:val="NoSpacing"/>
            </w:pPr>
          </w:p>
          <w:p w14:paraId="1CA4FA71" w14:textId="76A3B2DE" w:rsidR="004B0FF2" w:rsidRPr="004B0FF2" w:rsidRDefault="004B0FF2" w:rsidP="004B0FF2">
            <w:pPr>
              <w:tabs>
                <w:tab w:val="left" w:pos="990"/>
              </w:tabs>
            </w:pPr>
            <w:r>
              <w:tab/>
            </w:r>
          </w:p>
        </w:tc>
      </w:tr>
      <w:tr w:rsidR="001F67A0" w14:paraId="2B4C441F" w14:textId="77777777" w:rsidTr="009254F7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2CD71C06" w14:textId="3F6B2B2C" w:rsidR="001F67A0" w:rsidRDefault="004B0FF2" w:rsidP="009254F7">
            <w:pPr>
              <w:pStyle w:val="Heading3"/>
            </w:pPr>
            <w:r>
              <w:t>PERSONAL PROFILE</w:t>
            </w:r>
          </w:p>
        </w:tc>
        <w:tc>
          <w:tcPr>
            <w:tcW w:w="630" w:type="dxa"/>
          </w:tcPr>
          <w:p w14:paraId="535AE460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60F82910" w14:textId="217E20D1" w:rsidR="001F67A0" w:rsidRDefault="004B0FF2" w:rsidP="001F67A0">
            <w:pPr>
              <w:pStyle w:val="Heading3"/>
            </w:pPr>
            <w:r>
              <w:t>education</w:t>
            </w:r>
          </w:p>
        </w:tc>
      </w:tr>
      <w:tr w:rsidR="001F67A0" w14:paraId="0068C24B" w14:textId="77777777" w:rsidTr="001F67A0">
        <w:tc>
          <w:tcPr>
            <w:tcW w:w="3060" w:type="dxa"/>
            <w:gridSpan w:val="2"/>
            <w:tcBorders>
              <w:top w:val="single" w:sz="48" w:space="0" w:color="EA4E4E" w:themeColor="accent1"/>
            </w:tcBorders>
          </w:tcPr>
          <w:p w14:paraId="68ED3E77" w14:textId="610DC2FF" w:rsidR="004B0FF2" w:rsidRPr="004B0FF2" w:rsidRDefault="004B0FF2" w:rsidP="009254F7">
            <w:r>
              <w:rPr>
                <w:b/>
                <w:bCs/>
              </w:rPr>
              <w:t xml:space="preserve">EMAIL: </w:t>
            </w:r>
            <w:r>
              <w:t>josephatgachunga@gmail.com</w:t>
            </w:r>
          </w:p>
          <w:p w14:paraId="27DE3606" w14:textId="133810E8" w:rsidR="001F67A0" w:rsidRDefault="004B0FF2" w:rsidP="009254F7">
            <w:r w:rsidRPr="004B0FF2">
              <w:rPr>
                <w:b/>
                <w:bCs/>
              </w:rPr>
              <w:t>PHONE NUMBER:</w:t>
            </w:r>
            <w:r>
              <w:t xml:space="preserve"> 0729261718</w:t>
            </w:r>
          </w:p>
          <w:p w14:paraId="12CB5914" w14:textId="2D3E7AD5" w:rsidR="001F67A0" w:rsidRDefault="004B0FF2" w:rsidP="001F67A0">
            <w:r w:rsidRPr="004B0FF2">
              <w:rPr>
                <w:b/>
                <w:bCs/>
              </w:rPr>
              <w:t>GENDER:</w:t>
            </w:r>
            <w:r>
              <w:t xml:space="preserve"> Male</w:t>
            </w:r>
          </w:p>
          <w:p w14:paraId="492CEE3E" w14:textId="7166985F" w:rsidR="004B0FF2" w:rsidRDefault="004B0FF2" w:rsidP="001F67A0">
            <w:r w:rsidRPr="004B0FF2">
              <w:rPr>
                <w:b/>
                <w:bCs/>
              </w:rPr>
              <w:t>D.O.B:</w:t>
            </w:r>
            <w:r>
              <w:t xml:space="preserve"> 28</w:t>
            </w:r>
            <w:r>
              <w:rPr>
                <w:vertAlign w:val="superscript"/>
              </w:rPr>
              <w:t xml:space="preserve">TH </w:t>
            </w:r>
            <w:r>
              <w:t>Aug 2000</w:t>
            </w:r>
          </w:p>
          <w:p w14:paraId="2B6D4840" w14:textId="1293E191" w:rsidR="004B0FF2" w:rsidRDefault="004B0FF2" w:rsidP="001F67A0">
            <w:r w:rsidRPr="004B0FF2">
              <w:rPr>
                <w:b/>
                <w:bCs/>
              </w:rPr>
              <w:t>NATIONALITY:</w:t>
            </w:r>
            <w:r>
              <w:t xml:space="preserve"> Kenyan</w:t>
            </w:r>
          </w:p>
          <w:p w14:paraId="34103520" w14:textId="33E6D266" w:rsidR="004B0FF2" w:rsidRDefault="004B0FF2" w:rsidP="001F67A0">
            <w:r w:rsidRPr="004B0FF2">
              <w:rPr>
                <w:b/>
                <w:bCs/>
              </w:rPr>
              <w:t>MARITAL STATUS:</w:t>
            </w:r>
            <w:r>
              <w:t xml:space="preserve"> Single</w:t>
            </w:r>
          </w:p>
          <w:p w14:paraId="77D828F3" w14:textId="140495FA" w:rsidR="004B0FF2" w:rsidRDefault="004B0FF2" w:rsidP="001F67A0">
            <w:r w:rsidRPr="004B0FF2">
              <w:rPr>
                <w:b/>
                <w:bCs/>
              </w:rPr>
              <w:t>LANGUAGES:</w:t>
            </w:r>
            <w:r>
              <w:t xml:space="preserve"> Swahili, English, Kikuyu</w:t>
            </w:r>
          </w:p>
          <w:p w14:paraId="0C7EC305" w14:textId="77777777" w:rsidR="001F67A0" w:rsidRDefault="001F67A0" w:rsidP="001F67A0">
            <w:pPr>
              <w:pStyle w:val="NoSpacing"/>
            </w:pPr>
          </w:p>
        </w:tc>
        <w:tc>
          <w:tcPr>
            <w:tcW w:w="630" w:type="dxa"/>
          </w:tcPr>
          <w:p w14:paraId="760C4C50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50D88D6D" w14:textId="2194E2AC" w:rsidR="001F67A0" w:rsidRDefault="00EF7230" w:rsidP="009254F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SEP 2022-3</w:t>
            </w:r>
            <w:r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AUG 2025       </w:t>
            </w:r>
            <w:r w:rsidRPr="00EF7230">
              <w:rPr>
                <w:b/>
                <w:bCs/>
              </w:rPr>
              <w:t xml:space="preserve">KABETE NATIONAL </w:t>
            </w:r>
            <w:r>
              <w:rPr>
                <w:b/>
                <w:bCs/>
              </w:rPr>
              <w:t xml:space="preserve">              </w:t>
            </w:r>
            <w:r w:rsidRPr="00EF7230">
              <w:rPr>
                <w:b/>
                <w:bCs/>
              </w:rPr>
              <w:t>POLYTECHNIC</w:t>
            </w:r>
          </w:p>
          <w:p w14:paraId="154C4982" w14:textId="07A18579" w:rsidR="00EF7230" w:rsidRDefault="00EF7230" w:rsidP="00EF7230">
            <w:pPr>
              <w:pStyle w:val="NoSpacing"/>
              <w:numPr>
                <w:ilvl w:val="0"/>
                <w:numId w:val="12"/>
              </w:numPr>
            </w:pPr>
            <w:r>
              <w:t>Currently pursuing a Diploma in ICT</w:t>
            </w:r>
          </w:p>
          <w:p w14:paraId="7F6A5395" w14:textId="0346508E" w:rsidR="00EF7230" w:rsidRDefault="00EF7230" w:rsidP="00EF723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OCT 2019-NOV 2021 </w:t>
            </w:r>
            <w:r w:rsidR="00687887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KENYA SCHOOL OF REVENUE ADMINISTRATION</w:t>
            </w:r>
          </w:p>
          <w:p w14:paraId="17689977" w14:textId="42F7EE18" w:rsidR="00687887" w:rsidRPr="00687887" w:rsidRDefault="00687887" w:rsidP="00687887">
            <w:pPr>
              <w:pStyle w:val="NoSpacing"/>
              <w:numPr>
                <w:ilvl w:val="0"/>
                <w:numId w:val="12"/>
              </w:numPr>
              <w:rPr>
                <w:b/>
                <w:bCs/>
              </w:rPr>
            </w:pPr>
            <w:r>
              <w:t>Attained a Diploma in Customs Administration</w:t>
            </w:r>
          </w:p>
          <w:p w14:paraId="10B29B48" w14:textId="005EB3B9" w:rsidR="00687887" w:rsidRDefault="00687887" w:rsidP="0068788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FEB 2015-DEC 2018      KAMAGUT HIGH SCHOOL</w:t>
            </w:r>
          </w:p>
          <w:p w14:paraId="3B4CB558" w14:textId="2AD3CCF0" w:rsidR="00687887" w:rsidRPr="00687887" w:rsidRDefault="00687887" w:rsidP="00687887">
            <w:pPr>
              <w:pStyle w:val="NoSpacing"/>
              <w:numPr>
                <w:ilvl w:val="0"/>
                <w:numId w:val="12"/>
              </w:numPr>
              <w:rPr>
                <w:b/>
                <w:bCs/>
              </w:rPr>
            </w:pPr>
            <w:r>
              <w:t>Attained a certificate in Secondary Education</w:t>
            </w:r>
          </w:p>
          <w:p w14:paraId="1EB66BE3" w14:textId="30B41A45" w:rsidR="004B0FF2" w:rsidRDefault="00687887" w:rsidP="0068788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JAN 2006-FEB 2014       Eldo-Joymax Academy</w:t>
            </w:r>
          </w:p>
          <w:p w14:paraId="13F673CA" w14:textId="4DDB158C" w:rsidR="00687887" w:rsidRPr="00687887" w:rsidRDefault="00687887" w:rsidP="00687887">
            <w:pPr>
              <w:pStyle w:val="NoSpacing"/>
              <w:numPr>
                <w:ilvl w:val="0"/>
                <w:numId w:val="12"/>
              </w:numPr>
              <w:rPr>
                <w:b/>
                <w:bCs/>
              </w:rPr>
            </w:pPr>
            <w:r>
              <w:t>Attained a Certificate in Primary Education</w:t>
            </w:r>
          </w:p>
          <w:p w14:paraId="2F6CEA64" w14:textId="34893E9A" w:rsidR="001F67A0" w:rsidRDefault="001F67A0" w:rsidP="00687887">
            <w:r w:rsidRPr="00783EC4">
              <w:t xml:space="preserve"> </w:t>
            </w:r>
          </w:p>
        </w:tc>
      </w:tr>
      <w:tr w:rsidR="001F67A0" w14:paraId="3A78563A" w14:textId="77777777" w:rsidTr="001F67A0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4DF2610E" w14:textId="6459D3A2" w:rsidR="001F67A0" w:rsidRDefault="00687887" w:rsidP="001F67A0">
            <w:pPr>
              <w:pStyle w:val="Heading3"/>
            </w:pPr>
            <w:r>
              <w:t>PERSONAL STATEMENT</w:t>
            </w:r>
          </w:p>
        </w:tc>
        <w:tc>
          <w:tcPr>
            <w:tcW w:w="630" w:type="dxa"/>
          </w:tcPr>
          <w:p w14:paraId="66823D90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68A585AC" w14:textId="54003D36" w:rsidR="000A65D0" w:rsidRDefault="000A65D0" w:rsidP="000A65D0">
            <w:pPr>
              <w:pStyle w:val="Heading3"/>
            </w:pPr>
          </w:p>
          <w:p w14:paraId="2D809F9F" w14:textId="28BC8A5F" w:rsidR="000A65D0" w:rsidRPr="000A65D0" w:rsidRDefault="000A65D0" w:rsidP="000A65D0">
            <w:pPr>
              <w:pStyle w:val="Heading3"/>
            </w:pPr>
            <w:r>
              <w:t>CORE SKILLS</w:t>
            </w:r>
          </w:p>
        </w:tc>
      </w:tr>
      <w:tr w:rsidR="001F67A0" w14:paraId="2744D8F5" w14:textId="77777777" w:rsidTr="001F67A0">
        <w:trPr>
          <w:trHeight w:val="2273"/>
        </w:trPr>
        <w:tc>
          <w:tcPr>
            <w:tcW w:w="3060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3590C324" w14:textId="77777777" w:rsidR="001F67A0" w:rsidRDefault="001F67A0" w:rsidP="009254F7">
            <w:pPr>
              <w:pStyle w:val="NoSpacing"/>
            </w:pPr>
          </w:p>
          <w:p w14:paraId="0D9B0E47" w14:textId="4AE61CCC" w:rsidR="001F67A0" w:rsidRDefault="00506549" w:rsidP="001F67A0">
            <w:pPr>
              <w:spacing w:after="240"/>
            </w:pPr>
            <w:r>
              <w:t>A dedicated young and ambitious individual with a strong aptitude to learn. I am also an enthusiastic, self-motivated, reliable, responsible, and hardworking person who is capable of working in a team environment.</w:t>
            </w:r>
          </w:p>
          <w:p w14:paraId="107F773D" w14:textId="71515077" w:rsidR="001F67A0" w:rsidRDefault="001F67A0" w:rsidP="001F67A0">
            <w:pPr>
              <w:spacing w:after="240"/>
            </w:pPr>
          </w:p>
          <w:p w14:paraId="050E108B" w14:textId="47DD372B" w:rsidR="001F67A0" w:rsidRDefault="001F67A0" w:rsidP="001F67A0">
            <w:pPr>
              <w:pStyle w:val="NoSpacing"/>
            </w:pPr>
          </w:p>
        </w:tc>
        <w:tc>
          <w:tcPr>
            <w:tcW w:w="630" w:type="dxa"/>
            <w:vMerge w:val="restart"/>
          </w:tcPr>
          <w:p w14:paraId="079D4C83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03AD9888" w14:textId="0735CE34" w:rsidR="001F67A0" w:rsidRPr="000A65D0" w:rsidRDefault="000A65D0" w:rsidP="000A65D0">
            <w:pPr>
              <w:pStyle w:val="Heading4"/>
              <w:numPr>
                <w:ilvl w:val="0"/>
                <w:numId w:val="12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</w:t>
            </w:r>
            <w:r>
              <w:rPr>
                <w:rFonts w:ascii="Rockwell" w:hAnsi="Rockwell"/>
                <w:caps w:val="0"/>
              </w:rPr>
              <w:t>xcellent</w:t>
            </w:r>
            <w:r>
              <w:rPr>
                <w:rFonts w:ascii="Rockwell" w:hAnsi="Rockwell"/>
              </w:rPr>
              <w:t xml:space="preserve"> </w:t>
            </w:r>
            <w:r>
              <w:rPr>
                <w:rFonts w:ascii="Rockwell" w:hAnsi="Rockwell"/>
                <w:caps w:val="0"/>
              </w:rPr>
              <w:t>communication skill</w:t>
            </w:r>
          </w:p>
          <w:p w14:paraId="1286B573" w14:textId="59997BE4" w:rsidR="000A65D0" w:rsidRPr="000A65D0" w:rsidRDefault="000A65D0" w:rsidP="000A65D0">
            <w:pPr>
              <w:pStyle w:val="Heading4"/>
              <w:numPr>
                <w:ilvl w:val="0"/>
                <w:numId w:val="12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  <w:caps w:val="0"/>
              </w:rPr>
              <w:t>Computer skills</w:t>
            </w:r>
          </w:p>
          <w:p w14:paraId="63D01C8B" w14:textId="5E2271D6" w:rsidR="000A65D0" w:rsidRPr="000A65D0" w:rsidRDefault="000A65D0" w:rsidP="000A65D0">
            <w:pPr>
              <w:pStyle w:val="Heading4"/>
              <w:numPr>
                <w:ilvl w:val="0"/>
                <w:numId w:val="12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  <w:caps w:val="0"/>
              </w:rPr>
              <w:t>Interpersonal skills</w:t>
            </w:r>
          </w:p>
          <w:p w14:paraId="4B6C56B0" w14:textId="3AA1BFA1" w:rsidR="000A65D0" w:rsidRDefault="000A65D0" w:rsidP="000A65D0">
            <w:pPr>
              <w:pStyle w:val="Heading4"/>
              <w:numPr>
                <w:ilvl w:val="0"/>
                <w:numId w:val="12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</w:t>
            </w:r>
            <w:r>
              <w:rPr>
                <w:rFonts w:ascii="Rockwell" w:hAnsi="Rockwell"/>
                <w:caps w:val="0"/>
              </w:rPr>
              <w:t>roblem-solving skills</w:t>
            </w:r>
          </w:p>
          <w:p w14:paraId="091FE29A" w14:textId="66FB9754" w:rsidR="00506549" w:rsidRPr="0076620D" w:rsidRDefault="000A65D0" w:rsidP="00506549">
            <w:pPr>
              <w:pStyle w:val="Heading4"/>
              <w:numPr>
                <w:ilvl w:val="0"/>
                <w:numId w:val="12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</w:t>
            </w:r>
            <w:r>
              <w:rPr>
                <w:rFonts w:ascii="Rockwell" w:hAnsi="Rockwell"/>
                <w:caps w:val="0"/>
              </w:rPr>
              <w:t>anagement skills</w:t>
            </w:r>
          </w:p>
        </w:tc>
      </w:tr>
      <w:tr w:rsidR="001F67A0" w14:paraId="7CC3BB2B" w14:textId="77777777" w:rsidTr="000A65D0">
        <w:trPr>
          <w:trHeight w:val="192"/>
        </w:trPr>
        <w:tc>
          <w:tcPr>
            <w:tcW w:w="3060" w:type="dxa"/>
            <w:gridSpan w:val="2"/>
            <w:vMerge/>
          </w:tcPr>
          <w:p w14:paraId="1743EC86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23D58907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51F69BCC" w14:textId="4846A4CC" w:rsidR="001F67A0" w:rsidRDefault="000A65D0" w:rsidP="001F67A0">
            <w:pPr>
              <w:pStyle w:val="Heading3"/>
            </w:pPr>
            <w:r>
              <w:t>REFER</w:t>
            </w:r>
            <w:r w:rsidR="0076620D">
              <w:t>ENCES</w:t>
            </w:r>
          </w:p>
        </w:tc>
      </w:tr>
      <w:tr w:rsidR="001F67A0" w14:paraId="2AC9FEC9" w14:textId="77777777" w:rsidTr="001F67A0">
        <w:trPr>
          <w:trHeight w:val="1132"/>
        </w:trPr>
        <w:tc>
          <w:tcPr>
            <w:tcW w:w="3060" w:type="dxa"/>
            <w:gridSpan w:val="2"/>
            <w:vMerge/>
          </w:tcPr>
          <w:p w14:paraId="7BF06D8F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51A7FA6A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343E8AE7" w14:textId="2B5560EA" w:rsidR="001F67A0" w:rsidRDefault="0076620D" w:rsidP="001F67A0">
            <w:r>
              <w:t>Kabete Polytechnic attachment supervisor</w:t>
            </w:r>
          </w:p>
          <w:p w14:paraId="5B943D81" w14:textId="49707AB7" w:rsidR="0076620D" w:rsidRDefault="0076620D" w:rsidP="001F67A0">
            <w:r>
              <w:t>Benson Nduati</w:t>
            </w:r>
          </w:p>
          <w:p w14:paraId="416B6FDB" w14:textId="42551ED5" w:rsidR="0076620D" w:rsidRDefault="0076620D" w:rsidP="001F67A0">
            <w:r>
              <w:t>Phone number: 0739704272</w:t>
            </w:r>
          </w:p>
          <w:p w14:paraId="6B3B6FEA" w14:textId="77777777" w:rsidR="0076620D" w:rsidRDefault="0076620D" w:rsidP="001F67A0"/>
          <w:p w14:paraId="7DD72997" w14:textId="3D812531" w:rsidR="0076620D" w:rsidRDefault="0076620D" w:rsidP="001F67A0">
            <w:r>
              <w:t>Mr. Baraza Simiyu</w:t>
            </w:r>
          </w:p>
          <w:p w14:paraId="5E6383F4" w14:textId="0EE89241" w:rsidR="001F67A0" w:rsidRDefault="0076620D" w:rsidP="001F67A0">
            <w:r>
              <w:t xml:space="preserve">Phone Number: </w:t>
            </w:r>
            <w:r w:rsidR="00765FCF">
              <w:t>0778707992</w:t>
            </w:r>
          </w:p>
        </w:tc>
      </w:tr>
      <w:tr w:rsidR="001F67A0" w14:paraId="5C19B7D5" w14:textId="77777777" w:rsidTr="00C27F01">
        <w:trPr>
          <w:trHeight w:val="963"/>
        </w:trPr>
        <w:tc>
          <w:tcPr>
            <w:tcW w:w="3060" w:type="dxa"/>
            <w:gridSpan w:val="2"/>
          </w:tcPr>
          <w:p w14:paraId="22402203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1165A163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02ED13B5" w14:textId="77777777" w:rsidR="001F67A0" w:rsidRDefault="001F67A0" w:rsidP="009254F7">
            <w:pPr>
              <w:pStyle w:val="NoSpacing"/>
            </w:pPr>
          </w:p>
        </w:tc>
      </w:tr>
      <w:tr w:rsidR="001F67A0" w14:paraId="7CC962BC" w14:textId="77777777" w:rsidTr="00C27F01">
        <w:tc>
          <w:tcPr>
            <w:tcW w:w="2628" w:type="dxa"/>
          </w:tcPr>
          <w:p w14:paraId="61AE3F3F" w14:textId="77777777" w:rsidR="001F67A0" w:rsidRDefault="001F67A0" w:rsidP="00C27F01">
            <w:pPr>
              <w:pStyle w:val="NoSpacing"/>
              <w:jc w:val="center"/>
            </w:pPr>
            <w:r w:rsidRPr="00CA3DF1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0FD93F3" wp14:editId="3B219DEE">
                      <wp:extent cx="329184" cy="329184"/>
                      <wp:effectExtent l="0" t="0" r="0" b="0"/>
                      <wp:docPr id="27" name="Group 102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80229" id="Group 102" o:spid="_x0000_s1026" alt="Decorativ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tzzEHuBwAAkjUAAA4AAAAAAAAAAAAAAAAALgIAAGRycy9lMm9Eb2MueG1sUEsB&#10;Ai0AFAAGAAgAAAAhAGhHG9DYAAAAAwEAAA8AAAAAAAAAAAAAAAAASAoAAGRycy9kb3ducmV2Lnht&#10;bFBLBQYAAAAABAAEAPMAAABNCwAAAAA=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  <w:gridSpan w:val="3"/>
          </w:tcPr>
          <w:p w14:paraId="74BD2EB2" w14:textId="75245630" w:rsidR="001F67A0" w:rsidRDefault="004B0FF2" w:rsidP="00C27F01">
            <w:pPr>
              <w:pStyle w:val="NoSpacing"/>
              <w:jc w:val="center"/>
            </w:pPr>
            <w:r>
              <w:t xml:space="preserve">                                                                   </w:t>
            </w:r>
          </w:p>
        </w:tc>
        <w:tc>
          <w:tcPr>
            <w:tcW w:w="2628" w:type="dxa"/>
          </w:tcPr>
          <w:p w14:paraId="18B56890" w14:textId="77777777" w:rsidR="001F67A0" w:rsidRDefault="001F67A0" w:rsidP="004B0FF2">
            <w:pPr>
              <w:pStyle w:val="NoSpacing"/>
            </w:pPr>
          </w:p>
        </w:tc>
        <w:tc>
          <w:tcPr>
            <w:tcW w:w="2628" w:type="dxa"/>
            <w:gridSpan w:val="2"/>
          </w:tcPr>
          <w:p w14:paraId="02792692" w14:textId="4FBF46CA" w:rsidR="001F67A0" w:rsidRDefault="004B0FF2" w:rsidP="009254F7">
            <w:pPr>
              <w:pStyle w:val="NoSpacing"/>
            </w:pPr>
            <w:r w:rsidRPr="00C2098A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80B80A1" wp14:editId="6C52AB1A">
                      <wp:extent cx="329184" cy="329184"/>
                      <wp:effectExtent l="0" t="0" r="13970" b="13970"/>
                      <wp:docPr id="37" name="Group 10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6A501" id="Group 10" o:spid="_x0000_s1026" alt="Decorativ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SlLH+wURAACEXQAADgAAAAAAAAAAAAAAAAAuAgAAZHJzL2Uyb0RvYy54bWxQSwECLQAUAAYACAAA&#10;ACEAaEcb0NgAAAADAQAADwAAAAAAAAAAAAAAAABfEwAAZHJzL2Rvd25yZXYueG1sUEsFBgAAAAAE&#10;AAQA8wAAAGQ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E3D6DE2" w14:textId="741871F4" w:rsidR="0007192B" w:rsidRDefault="004B0FF2" w:rsidP="004B0FF2">
      <w:pPr>
        <w:pStyle w:val="NoSpacing"/>
        <w:tabs>
          <w:tab w:val="left" w:pos="7515"/>
        </w:tabs>
      </w:pPr>
      <w:r w:rsidRPr="004B0FF2">
        <w:rPr>
          <w:b/>
          <w:bCs/>
        </w:rPr>
        <w:t>JOSEPHATGACHUNGA@GMAIL.COM</w:t>
      </w:r>
      <w:r>
        <w:tab/>
      </w:r>
      <w:r w:rsidRPr="004B0FF2">
        <w:rPr>
          <w:b/>
          <w:bCs/>
        </w:rPr>
        <w:t>0729261718</w:t>
      </w:r>
    </w:p>
    <w:sectPr w:rsidR="0007192B" w:rsidSect="001F6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0071" w14:textId="77777777" w:rsidR="004B0FF2" w:rsidRDefault="004B0FF2" w:rsidP="00713050">
      <w:pPr>
        <w:spacing w:line="240" w:lineRule="auto"/>
      </w:pPr>
      <w:r>
        <w:separator/>
      </w:r>
    </w:p>
  </w:endnote>
  <w:endnote w:type="continuationSeparator" w:id="0">
    <w:p w14:paraId="2606A9AD" w14:textId="77777777" w:rsidR="004B0FF2" w:rsidRDefault="004B0FF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FF30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D8FE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8CEB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DF7F" w14:textId="77777777" w:rsidR="004B0FF2" w:rsidRDefault="004B0FF2" w:rsidP="00713050">
      <w:pPr>
        <w:spacing w:line="240" w:lineRule="auto"/>
      </w:pPr>
      <w:r>
        <w:separator/>
      </w:r>
    </w:p>
  </w:footnote>
  <w:footnote w:type="continuationSeparator" w:id="0">
    <w:p w14:paraId="7B476851" w14:textId="77777777" w:rsidR="004B0FF2" w:rsidRDefault="004B0FF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BFF2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EBD3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EA9C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6B87"/>
    <w:multiLevelType w:val="hybridMultilevel"/>
    <w:tmpl w:val="96CC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1"/>
  </w:num>
  <w:num w:numId="12" w16cid:durableId="1815902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F2"/>
    <w:rsid w:val="00032342"/>
    <w:rsid w:val="00042687"/>
    <w:rsid w:val="00050817"/>
    <w:rsid w:val="0007192B"/>
    <w:rsid w:val="00091382"/>
    <w:rsid w:val="000A07DA"/>
    <w:rsid w:val="000A2BFA"/>
    <w:rsid w:val="000A65D0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4B0FF2"/>
    <w:rsid w:val="00506549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87887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5FCF"/>
    <w:rsid w:val="0076620D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230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1EC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A443E657-E020-4E9C-8091-F52330CF4DA8%7d\%7bEA17A6A9-2059-4DDC-91DF-4140D3B41159%7dtf16392716_win32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{EA17A6A9-2059-4DDC-91DF-4140D3B41159}tf16392716_win32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2023-08-03T11:01:00Z</dcterms:created>
  <dcterms:modified xsi:type="dcterms:W3CDTF">2023-08-03T12:12:00Z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9170213b-aa54-42f2-8006-33c15f0d7c1c</vt:lpwstr>
  </property>
</Properties>
</file>